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BF5" w:rsidRPr="0008559C" w:rsidRDefault="0093148F" w:rsidP="00FC5BF5">
      <w:r w:rsidRPr="0008559C">
        <w:rPr>
          <w:noProof/>
          <w:position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693D9" wp14:editId="12A2A947">
                <wp:simplePos x="0" y="0"/>
                <wp:positionH relativeFrom="column">
                  <wp:posOffset>-329453</wp:posOffset>
                </wp:positionH>
                <wp:positionV relativeFrom="paragraph">
                  <wp:posOffset>-181536</wp:posOffset>
                </wp:positionV>
                <wp:extent cx="7079877" cy="4403911"/>
                <wp:effectExtent l="0" t="0" r="2603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9877" cy="440391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B9D5E" id="Rectangle 1" o:spid="_x0000_s1026" style="position:absolute;margin-left:-25.95pt;margin-top:-14.3pt;width:557.45pt;height:3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" filled="f" strokecolor="black [3213]" strokeweight="1.5pt"/>
            </w:pict>
          </mc:Fallback>
        </mc:AlternateContent>
      </w:r>
      <w:r w:rsidR="00FC5BF5" w:rsidRPr="0008559C">
        <w:rPr>
          <w:noProof/>
          <w:position w:val="29"/>
        </w:rPr>
        <w:drawing>
          <wp:inline distT="0" distB="0" distL="0" distR="0" wp14:anchorId="0544BA2D" wp14:editId="38A6F85C">
            <wp:extent cx="1546679" cy="319468"/>
            <wp:effectExtent l="0" t="0" r="0" b="444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679" cy="31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BF5" w:rsidRPr="0008559C">
        <w:tab/>
      </w:r>
      <w:r w:rsidR="00FC5BF5" w:rsidRPr="0008559C">
        <w:tab/>
      </w:r>
      <w:r w:rsidR="00FC5BF5" w:rsidRPr="0008559C">
        <w:tab/>
      </w:r>
      <w:r w:rsidR="00FC5BF5" w:rsidRPr="0008559C">
        <w:tab/>
      </w:r>
      <w:r w:rsidR="00FC5BF5" w:rsidRPr="0008559C">
        <w:tab/>
      </w:r>
      <w:r w:rsidR="00FC5BF5" w:rsidRPr="0008559C">
        <w:tab/>
        <w:t xml:space="preserve">RECEIPT NUMBER </w:t>
      </w:r>
      <w:r w:rsidR="004030F3" w:rsidRPr="0008559C">
        <w:fldChar w:fldCharType="begin"/>
      </w:r>
      <w:r w:rsidR="004030F3" w:rsidRPr="0008559C">
        <w:instrText xml:space="preserve"> MERGEFIELD  inumber  \* MERGEFORMAT </w:instrText>
      </w:r>
      <w:r w:rsidR="004030F3" w:rsidRPr="0008559C">
        <w:fldChar w:fldCharType="separate"/>
      </w:r>
      <w:r w:rsidR="00FC5BF5" w:rsidRPr="0008559C">
        <w:rPr>
          <w:noProof/>
        </w:rPr>
        <w:t>«inumber»</w:t>
      </w:r>
      <w:r w:rsidR="004030F3" w:rsidRPr="0008559C">
        <w:rPr>
          <w:noProof/>
        </w:rPr>
        <w:fldChar w:fldCharType="end"/>
      </w:r>
    </w:p>
    <w:p w:rsidR="00FC5BF5" w:rsidRPr="0008559C" w:rsidRDefault="00FC5BF5" w:rsidP="00FC5BF5">
      <w:pPr>
        <w:rPr>
          <w:rFonts w:ascii="Times New Roman" w:hAnsi="Times New Roman"/>
        </w:rPr>
      </w:pPr>
      <w:r w:rsidRPr="0008559C">
        <w:rPr>
          <w:rFonts w:ascii="Times New Roman" w:hAnsi="Times New Roman"/>
        </w:rPr>
        <w:t>Skill Oxide IT Private Limited</w:t>
      </w:r>
      <w:r w:rsidRPr="0008559C">
        <w:rPr>
          <w:rFonts w:ascii="Times New Roman" w:hAnsi="Times New Roman"/>
        </w:rPr>
        <w:tab/>
      </w:r>
      <w:r w:rsidRPr="0008559C">
        <w:rPr>
          <w:rFonts w:ascii="Times New Roman" w:hAnsi="Times New Roman"/>
        </w:rPr>
        <w:tab/>
      </w:r>
      <w:r w:rsidRPr="0008559C">
        <w:rPr>
          <w:rFonts w:ascii="Times New Roman" w:hAnsi="Times New Roman"/>
        </w:rPr>
        <w:tab/>
      </w:r>
      <w:r w:rsidRPr="0008559C">
        <w:rPr>
          <w:rFonts w:ascii="Times New Roman" w:hAnsi="Times New Roman"/>
        </w:rPr>
        <w:tab/>
      </w:r>
      <w:r w:rsidRPr="0008559C">
        <w:rPr>
          <w:rFonts w:ascii="Times New Roman" w:hAnsi="Times New Roman"/>
        </w:rPr>
        <w:tab/>
      </w:r>
      <w:r w:rsidRPr="0008559C">
        <w:rPr>
          <w:rFonts w:ascii="Times New Roman" w:hAnsi="Times New Roman"/>
        </w:rPr>
        <w:tab/>
      </w:r>
      <w:r w:rsidRPr="0008559C">
        <w:rPr>
          <w:rFonts w:ascii="Times New Roman" w:hAnsi="Times New Roman"/>
        </w:rPr>
        <w:tab/>
      </w:r>
      <w:r w:rsidRPr="0008559C">
        <w:rPr>
          <w:rFonts w:ascii="Times New Roman" w:hAnsi="Times New Roman"/>
        </w:rPr>
        <w:tab/>
      </w:r>
    </w:p>
    <w:p w:rsidR="00FC5BF5" w:rsidRPr="0008559C" w:rsidRDefault="00FC5BF5" w:rsidP="00FC5BF5">
      <w:pPr>
        <w:rPr>
          <w:rFonts w:ascii="Times New Roman" w:hAnsi="Times New Roman"/>
        </w:rPr>
      </w:pPr>
      <w:r w:rsidRPr="0008559C">
        <w:rPr>
          <w:rFonts w:ascii="Times New Roman" w:hAnsi="Times New Roman"/>
        </w:rPr>
        <w:t>A-100, Alpha-1</w:t>
      </w:r>
    </w:p>
    <w:p w:rsidR="00FC5BF5" w:rsidRPr="0008559C" w:rsidRDefault="00FC5BF5" w:rsidP="00FC5BF5">
      <w:pPr>
        <w:rPr>
          <w:rFonts w:ascii="Times New Roman" w:hAnsi="Times New Roman"/>
        </w:rPr>
      </w:pPr>
      <w:r w:rsidRPr="0008559C">
        <w:rPr>
          <w:rFonts w:ascii="Times New Roman" w:hAnsi="Times New Roman"/>
        </w:rPr>
        <w:t>Greater NOIDA-201310</w:t>
      </w:r>
    </w:p>
    <w:p w:rsidR="00FC5BF5" w:rsidRPr="0008559C" w:rsidRDefault="00FC5BF5" w:rsidP="00FC5BF5">
      <w:pPr>
        <w:rPr>
          <w:rFonts w:ascii="Times New Roman" w:hAnsi="Times New Roman"/>
        </w:rPr>
      </w:pPr>
    </w:p>
    <w:p w:rsidR="00FC5BF5" w:rsidRPr="0008559C" w:rsidRDefault="00FC5BF5" w:rsidP="00FC5BF5">
      <w:pPr>
        <w:rPr>
          <w:rFonts w:ascii="Times New Roman" w:hAnsi="Times New Roman"/>
        </w:rPr>
      </w:pPr>
      <w:r w:rsidRPr="0008559C">
        <w:rPr>
          <w:rFonts w:ascii="Times New Roman" w:hAnsi="Times New Roman"/>
        </w:rPr>
        <w:t>Email: support@skilloxide.com</w:t>
      </w:r>
    </w:p>
    <w:p w:rsidR="00FC5BF5" w:rsidRPr="0008559C" w:rsidRDefault="00FC5BF5" w:rsidP="00FC5BF5">
      <w:pPr>
        <w:rPr>
          <w:rFonts w:ascii="Times New Roman" w:hAnsi="Times New Roman"/>
        </w:rPr>
      </w:pPr>
      <w:r w:rsidRPr="0008559C">
        <w:rPr>
          <w:rFonts w:ascii="Times New Roman" w:hAnsi="Times New Roman"/>
        </w:rPr>
        <w:t>Phone: (0120) 4520612</w:t>
      </w:r>
    </w:p>
    <w:p w:rsidR="00FC5BF5" w:rsidRPr="0008559C" w:rsidRDefault="00FC5BF5" w:rsidP="00FC5BF5">
      <w:pPr>
        <w:rPr>
          <w:rFonts w:ascii="Times New Roman" w:hAnsi="Times New Roman"/>
        </w:rPr>
      </w:pPr>
    </w:p>
    <w:p w:rsidR="00FC5BF5" w:rsidRPr="0008559C" w:rsidRDefault="00FC5BF5" w:rsidP="00FC5BF5">
      <w:pPr>
        <w:rPr>
          <w:rFonts w:ascii="Times New Roman" w:hAnsi="Times New Roman"/>
        </w:rPr>
      </w:pPr>
    </w:p>
    <w:p w:rsidR="00FC5BF5" w:rsidRPr="0008559C" w:rsidRDefault="00FC5BF5" w:rsidP="00FC5BF5">
      <w:pPr>
        <w:rPr>
          <w:rFonts w:ascii="Times New Roman" w:hAnsi="Times New Roman"/>
          <w:sz w:val="24"/>
        </w:rPr>
      </w:pPr>
      <w:r w:rsidRPr="0008559C">
        <w:rPr>
          <w:rFonts w:ascii="Times New Roman" w:hAnsi="Times New Roman"/>
          <w:sz w:val="24"/>
        </w:rPr>
        <w:t xml:space="preserve">Received with thanks from </w:t>
      </w:r>
      <w:r w:rsidR="001D69CF" w:rsidRPr="0008559C">
        <w:rPr>
          <w:rFonts w:ascii="Times New Roman" w:hAnsi="Times New Roman"/>
          <w:b/>
          <w:sz w:val="24"/>
        </w:rPr>
        <w:fldChar w:fldCharType="begin"/>
      </w:r>
      <w:r w:rsidR="001D69CF" w:rsidRPr="0008559C">
        <w:rPr>
          <w:rFonts w:ascii="Times New Roman" w:hAnsi="Times New Roman"/>
          <w:b/>
          <w:sz w:val="24"/>
        </w:rPr>
        <w:instrText xml:space="preserve"> MERGEFIELD  Client_Name \* Caps </w:instrText>
      </w:r>
      <w:r w:rsidR="001D69CF" w:rsidRPr="0008559C">
        <w:rPr>
          <w:rFonts w:ascii="Times New Roman" w:hAnsi="Times New Roman"/>
          <w:b/>
          <w:sz w:val="24"/>
        </w:rPr>
        <w:fldChar w:fldCharType="separate"/>
      </w:r>
      <w:r w:rsidR="001D69CF" w:rsidRPr="0008559C">
        <w:rPr>
          <w:rFonts w:ascii="Times New Roman" w:hAnsi="Times New Roman"/>
          <w:b/>
          <w:noProof/>
          <w:sz w:val="24"/>
        </w:rPr>
        <w:t>«Client_Name»</w:t>
      </w:r>
      <w:r w:rsidR="001D69CF" w:rsidRPr="0008559C">
        <w:rPr>
          <w:rFonts w:ascii="Times New Roman" w:hAnsi="Times New Roman"/>
          <w:b/>
          <w:sz w:val="24"/>
        </w:rPr>
        <w:fldChar w:fldCharType="end"/>
      </w:r>
      <w:r w:rsidRPr="0008559C">
        <w:rPr>
          <w:rFonts w:ascii="Times New Roman" w:hAnsi="Times New Roman"/>
          <w:sz w:val="24"/>
        </w:rPr>
        <w:t xml:space="preserve"> Rupees </w:t>
      </w:r>
      <w:r w:rsidRPr="0008559C">
        <w:rPr>
          <w:rFonts w:ascii="Times New Roman" w:hAnsi="Times New Roman"/>
          <w:b/>
          <w:sz w:val="24"/>
        </w:rPr>
        <w:fldChar w:fldCharType="begin"/>
      </w:r>
      <w:r w:rsidRPr="0008559C">
        <w:rPr>
          <w:rFonts w:ascii="Times New Roman" w:hAnsi="Times New Roman"/>
          <w:b/>
          <w:sz w:val="24"/>
        </w:rPr>
        <w:instrText xml:space="preserve"> MERGEFIELD  Amount_in_words \* FirstCap  \* MERGEFORMAT </w:instrText>
      </w:r>
      <w:r w:rsidRPr="0008559C">
        <w:rPr>
          <w:rFonts w:ascii="Times New Roman" w:hAnsi="Times New Roman"/>
          <w:b/>
          <w:sz w:val="24"/>
        </w:rPr>
        <w:fldChar w:fldCharType="separate"/>
      </w:r>
      <w:r w:rsidRPr="0008559C">
        <w:rPr>
          <w:rFonts w:ascii="Times New Roman" w:hAnsi="Times New Roman"/>
          <w:b/>
          <w:noProof/>
          <w:sz w:val="24"/>
        </w:rPr>
        <w:t>«Amount_in_words»</w:t>
      </w:r>
      <w:r w:rsidRPr="0008559C">
        <w:rPr>
          <w:rFonts w:ascii="Times New Roman" w:hAnsi="Times New Roman"/>
          <w:b/>
          <w:sz w:val="24"/>
        </w:rPr>
        <w:fldChar w:fldCharType="end"/>
      </w:r>
      <w:r w:rsidRPr="0008559C">
        <w:rPr>
          <w:rFonts w:ascii="Times New Roman" w:hAnsi="Times New Roman"/>
          <w:sz w:val="24"/>
        </w:rPr>
        <w:t xml:space="preserve"> through </w:t>
      </w:r>
      <w:r w:rsidRPr="0008559C">
        <w:rPr>
          <w:rFonts w:ascii="Times New Roman" w:hAnsi="Times New Roman"/>
          <w:b/>
          <w:sz w:val="24"/>
        </w:rPr>
        <w:fldChar w:fldCharType="begin"/>
      </w:r>
      <w:r w:rsidRPr="0008559C">
        <w:rPr>
          <w:rFonts w:ascii="Times New Roman" w:hAnsi="Times New Roman"/>
          <w:b/>
          <w:sz w:val="24"/>
        </w:rPr>
        <w:instrText xml:space="preserve"> MERGEFIELD  payment_mode \* FirstCap  \* MERGEFORMAT </w:instrText>
      </w:r>
      <w:r w:rsidRPr="0008559C">
        <w:rPr>
          <w:rFonts w:ascii="Times New Roman" w:hAnsi="Times New Roman"/>
          <w:b/>
          <w:sz w:val="24"/>
        </w:rPr>
        <w:fldChar w:fldCharType="separate"/>
      </w:r>
      <w:r w:rsidRPr="0008559C">
        <w:rPr>
          <w:rFonts w:ascii="Times New Roman" w:hAnsi="Times New Roman"/>
          <w:b/>
          <w:noProof/>
          <w:sz w:val="24"/>
        </w:rPr>
        <w:t>«Payment_mode»</w:t>
      </w:r>
      <w:r w:rsidRPr="0008559C">
        <w:rPr>
          <w:rFonts w:ascii="Times New Roman" w:hAnsi="Times New Roman"/>
          <w:b/>
          <w:sz w:val="24"/>
        </w:rPr>
        <w:fldChar w:fldCharType="end"/>
      </w:r>
      <w:r w:rsidRPr="0008559C">
        <w:rPr>
          <w:rFonts w:ascii="Times New Roman" w:hAnsi="Times New Roman"/>
          <w:sz w:val="24"/>
        </w:rPr>
        <w:t xml:space="preserve"> for</w:t>
      </w:r>
      <w:r w:rsidRPr="0008559C">
        <w:rPr>
          <w:rFonts w:ascii="Times New Roman" w:hAnsi="Times New Roman"/>
          <w:b/>
          <w:sz w:val="24"/>
        </w:rPr>
        <w:t xml:space="preserve"> </w:t>
      </w:r>
      <w:r w:rsidRPr="0008559C">
        <w:rPr>
          <w:rFonts w:ascii="Times New Roman" w:hAnsi="Times New Roman"/>
          <w:b/>
          <w:sz w:val="24"/>
        </w:rPr>
        <w:fldChar w:fldCharType="begin"/>
      </w:r>
      <w:r w:rsidRPr="0008559C">
        <w:rPr>
          <w:rFonts w:ascii="Times New Roman" w:hAnsi="Times New Roman"/>
          <w:b/>
          <w:sz w:val="24"/>
        </w:rPr>
        <w:instrText xml:space="preserve"> MERGEFIELD  Course \* Caps  \* MERGEFORMAT </w:instrText>
      </w:r>
      <w:r w:rsidRPr="0008559C">
        <w:rPr>
          <w:rFonts w:ascii="Times New Roman" w:hAnsi="Times New Roman"/>
          <w:b/>
          <w:sz w:val="24"/>
        </w:rPr>
        <w:fldChar w:fldCharType="separate"/>
      </w:r>
      <w:r w:rsidRPr="0008559C">
        <w:rPr>
          <w:rFonts w:ascii="Times New Roman" w:hAnsi="Times New Roman"/>
          <w:b/>
          <w:noProof/>
          <w:sz w:val="24"/>
        </w:rPr>
        <w:t>«Course»</w:t>
      </w:r>
      <w:r w:rsidRPr="0008559C">
        <w:rPr>
          <w:rFonts w:ascii="Times New Roman" w:hAnsi="Times New Roman"/>
          <w:b/>
          <w:sz w:val="24"/>
        </w:rPr>
        <w:fldChar w:fldCharType="end"/>
      </w:r>
    </w:p>
    <w:p w:rsidR="00FC5BF5" w:rsidRPr="0008559C" w:rsidRDefault="00FC5BF5" w:rsidP="00FC5BF5">
      <w:pPr>
        <w:rPr>
          <w:rFonts w:ascii="Times New Roman" w:hAnsi="Times New Roman"/>
          <w:sz w:val="24"/>
        </w:rPr>
      </w:pPr>
    </w:p>
    <w:p w:rsidR="00FC5BF5" w:rsidRPr="0008559C" w:rsidRDefault="00FC5BF5" w:rsidP="00FC5BF5">
      <w:pPr>
        <w:rPr>
          <w:rFonts w:ascii="Times New Roman" w:hAnsi="Times New Roman"/>
          <w:sz w:val="24"/>
        </w:rPr>
      </w:pPr>
      <w:r w:rsidRPr="0008559C">
        <w:rPr>
          <w:rFonts w:ascii="Times New Roman" w:hAnsi="Times New Roman"/>
          <w:sz w:val="24"/>
        </w:rPr>
        <w:t xml:space="preserve">Dated:  </w:t>
      </w:r>
      <w:r w:rsidRPr="0008559C">
        <w:rPr>
          <w:rFonts w:ascii="Times New Roman" w:hAnsi="Times New Roman"/>
          <w:b/>
          <w:sz w:val="24"/>
        </w:rPr>
        <w:fldChar w:fldCharType="begin"/>
      </w:r>
      <w:r w:rsidRPr="0008559C">
        <w:rPr>
          <w:rFonts w:ascii="Times New Roman" w:hAnsi="Times New Roman"/>
          <w:b/>
          <w:sz w:val="24"/>
        </w:rPr>
        <w:instrText xml:space="preserve"> MERGEFIELD  date  \* MERGEFORMAT </w:instrText>
      </w:r>
      <w:r w:rsidRPr="0008559C">
        <w:rPr>
          <w:rFonts w:ascii="Times New Roman" w:hAnsi="Times New Roman"/>
          <w:b/>
          <w:sz w:val="24"/>
        </w:rPr>
        <w:fldChar w:fldCharType="separate"/>
      </w:r>
      <w:r w:rsidRPr="0008559C">
        <w:rPr>
          <w:rFonts w:ascii="Times New Roman" w:hAnsi="Times New Roman"/>
          <w:b/>
          <w:noProof/>
          <w:sz w:val="24"/>
        </w:rPr>
        <w:t>«date»</w:t>
      </w:r>
      <w:r w:rsidRPr="0008559C">
        <w:rPr>
          <w:rFonts w:ascii="Times New Roman" w:hAnsi="Times New Roman"/>
          <w:b/>
          <w:sz w:val="24"/>
        </w:rPr>
        <w:fldChar w:fldCharType="end"/>
      </w:r>
      <w:r w:rsidRPr="0008559C">
        <w:rPr>
          <w:rFonts w:ascii="Times New Roman" w:hAnsi="Times New Roman"/>
          <w:sz w:val="24"/>
        </w:rPr>
        <w:t xml:space="preserve"> </w:t>
      </w:r>
    </w:p>
    <w:p w:rsidR="00FC5BF5" w:rsidRPr="0008559C" w:rsidRDefault="00FC5BF5" w:rsidP="00FC5BF5">
      <w:pPr>
        <w:rPr>
          <w:rFonts w:ascii="Times New Roman" w:hAnsi="Times New Roman"/>
        </w:rPr>
      </w:pPr>
    </w:p>
    <w:p w:rsidR="00FC5BF5" w:rsidRPr="0008559C" w:rsidRDefault="00FC5BF5" w:rsidP="00FC5BF5"/>
    <w:p w:rsidR="00FC5BF5" w:rsidRPr="0008559C" w:rsidRDefault="008F70A2" w:rsidP="00FC5BF5">
      <w:r w:rsidRPr="0008559C">
        <w:t xml:space="preserve">Amount (in figures) :  </w:t>
      </w:r>
      <w:r w:rsidR="00FC5BF5" w:rsidRPr="0008559C">
        <w:t xml:space="preserve">₹ </w:t>
      </w:r>
      <w:r w:rsidR="004030F3" w:rsidRPr="0008559C">
        <w:fldChar w:fldCharType="begin"/>
      </w:r>
      <w:r w:rsidR="004030F3" w:rsidRPr="0008559C">
        <w:instrText xml:space="preserve"> MERGEFIELD  Amount  \* MERGEFORMAT </w:instrText>
      </w:r>
      <w:r w:rsidR="004030F3" w:rsidRPr="0008559C">
        <w:fldChar w:fldCharType="separate"/>
      </w:r>
      <w:r w:rsidR="00FC5BF5" w:rsidRPr="0008559C">
        <w:rPr>
          <w:noProof/>
        </w:rPr>
        <w:t>«Amount»</w:t>
      </w:r>
      <w:r w:rsidR="004030F3" w:rsidRPr="0008559C">
        <w:rPr>
          <w:noProof/>
        </w:rPr>
        <w:fldChar w:fldCharType="end"/>
      </w:r>
      <w:r w:rsidR="00FC5BF5" w:rsidRPr="0008559C">
        <w:t xml:space="preserve"> </w:t>
      </w:r>
      <w:r w:rsidR="00FC5BF5" w:rsidRPr="0008559C">
        <w:tab/>
      </w:r>
      <w:r w:rsidR="00FC5BF5" w:rsidRPr="0008559C">
        <w:tab/>
      </w:r>
      <w:r w:rsidR="00FC5BF5" w:rsidRPr="0008559C">
        <w:tab/>
      </w:r>
      <w:r w:rsidR="00FC5BF5" w:rsidRPr="0008559C">
        <w:tab/>
      </w:r>
      <w:r w:rsidR="00FC5BF5" w:rsidRPr="0008559C">
        <w:tab/>
      </w:r>
      <w:r w:rsidR="00FC5BF5" w:rsidRPr="0008559C">
        <w:tab/>
      </w:r>
      <w:r w:rsidR="00FC5BF5" w:rsidRPr="0008559C">
        <w:tab/>
      </w:r>
      <w:r w:rsidR="00FC5BF5" w:rsidRPr="0008559C">
        <w:tab/>
      </w:r>
      <w:r w:rsidR="00FC5BF5" w:rsidRPr="0008559C">
        <w:tab/>
      </w:r>
      <w:r w:rsidR="00FC5BF5" w:rsidRPr="0008559C">
        <w:tab/>
      </w:r>
    </w:p>
    <w:p w:rsidR="00FC5BF5" w:rsidRPr="0008559C" w:rsidRDefault="00FC5BF5" w:rsidP="00FC5BF5"/>
    <w:p w:rsidR="00FC5BF5" w:rsidRPr="0008559C" w:rsidRDefault="00FC5BF5" w:rsidP="00FC5BF5"/>
    <w:p w:rsidR="00FC5BF5" w:rsidRPr="0008559C" w:rsidRDefault="00FC5BF5" w:rsidP="00FC5BF5">
      <w:bookmarkStart w:id="0" w:name="_GoBack"/>
    </w:p>
    <w:bookmarkEnd w:id="0"/>
    <w:p w:rsidR="00FC5BF5" w:rsidRPr="0008559C" w:rsidRDefault="00FC5BF5" w:rsidP="00FC5BF5"/>
    <w:p w:rsidR="00FC5BF5" w:rsidRPr="0008559C" w:rsidRDefault="00FC5BF5" w:rsidP="00FC5BF5">
      <w:pPr>
        <w:rPr>
          <w:rFonts w:ascii="Times New Roman" w:hAnsi="Times New Roman"/>
          <w:b/>
        </w:rPr>
      </w:pPr>
      <w:r w:rsidRPr="0008559C">
        <w:rPr>
          <w:rFonts w:ascii="Times New Roman" w:hAnsi="Times New Roman"/>
          <w:b/>
        </w:rPr>
        <w:t>Signature</w:t>
      </w:r>
    </w:p>
    <w:p w:rsidR="00FC5BF5" w:rsidRPr="0008559C" w:rsidRDefault="00FC5BF5" w:rsidP="00FC5BF5">
      <w:pPr>
        <w:rPr>
          <w:rFonts w:ascii="Times New Roman" w:hAnsi="Times New Roman"/>
          <w:b/>
        </w:rPr>
      </w:pPr>
    </w:p>
    <w:p w:rsidR="00FC5BF5" w:rsidRPr="0008559C" w:rsidRDefault="00FC5BF5" w:rsidP="00FC5BF5">
      <w:pPr>
        <w:rPr>
          <w:rFonts w:ascii="Times New Roman" w:hAnsi="Times New Roman"/>
          <w:b/>
        </w:rPr>
      </w:pPr>
    </w:p>
    <w:p w:rsidR="00FC5BF5" w:rsidRPr="0008559C" w:rsidRDefault="00FC5BF5" w:rsidP="00FC5BF5">
      <w:pPr>
        <w:rPr>
          <w:rFonts w:ascii="Times New Roman" w:hAnsi="Times New Roman"/>
          <w:b/>
        </w:rPr>
      </w:pPr>
    </w:p>
    <w:p w:rsidR="00CF76BE" w:rsidRPr="0008559C" w:rsidRDefault="0093148F" w:rsidP="00870399">
      <w:pPr>
        <w:rPr>
          <w:rFonts w:ascii="Times New Roman" w:hAnsi="Times New Roman"/>
          <w:b/>
        </w:rPr>
      </w:pPr>
      <w:r w:rsidRPr="0008559C">
        <w:rPr>
          <w:noProof/>
          <w:position w:val="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2BB1C" wp14:editId="30210B46">
                <wp:simplePos x="0" y="0"/>
                <wp:positionH relativeFrom="column">
                  <wp:posOffset>-330835</wp:posOffset>
                </wp:positionH>
                <wp:positionV relativeFrom="paragraph">
                  <wp:posOffset>89162</wp:posOffset>
                </wp:positionV>
                <wp:extent cx="7079877" cy="4403911"/>
                <wp:effectExtent l="0" t="0" r="2603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9877" cy="440391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772C5" id="Rectangle 4" o:spid="_x0000_s1026" style="position:absolute;margin-left:-26.05pt;margin-top:7pt;width:557.45pt;height:34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" filled="f" strokecolor="black [3213]" strokeweight="1.5pt"/>
            </w:pict>
          </mc:Fallback>
        </mc:AlternateContent>
      </w:r>
    </w:p>
    <w:p w:rsidR="00FC5BF5" w:rsidRPr="0008559C" w:rsidRDefault="00FC5BF5" w:rsidP="00FC5BF5">
      <w:r w:rsidRPr="0008559C">
        <w:rPr>
          <w:noProof/>
          <w:position w:val="29"/>
        </w:rPr>
        <w:drawing>
          <wp:inline distT="0" distB="0" distL="0" distR="0" wp14:anchorId="7EBA37B2" wp14:editId="48F79B81">
            <wp:extent cx="1546679" cy="319468"/>
            <wp:effectExtent l="0" t="0" r="0" b="4445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679" cy="31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59C">
        <w:tab/>
      </w:r>
      <w:r w:rsidRPr="0008559C">
        <w:tab/>
      </w:r>
      <w:r w:rsidRPr="0008559C">
        <w:tab/>
      </w:r>
      <w:r w:rsidRPr="0008559C">
        <w:tab/>
      </w:r>
      <w:r w:rsidRPr="0008559C">
        <w:tab/>
      </w:r>
      <w:r w:rsidRPr="0008559C">
        <w:tab/>
        <w:t xml:space="preserve">RECEIPT NUMBER </w:t>
      </w:r>
      <w:r w:rsidR="004030F3" w:rsidRPr="0008559C">
        <w:fldChar w:fldCharType="begin"/>
      </w:r>
      <w:r w:rsidR="004030F3" w:rsidRPr="0008559C">
        <w:instrText xml:space="preserve"> MERGEFIELD  inumber  \* MERGEFORMAT </w:instrText>
      </w:r>
      <w:r w:rsidR="004030F3" w:rsidRPr="0008559C">
        <w:fldChar w:fldCharType="separate"/>
      </w:r>
      <w:r w:rsidRPr="0008559C">
        <w:rPr>
          <w:noProof/>
        </w:rPr>
        <w:t>«inumber»</w:t>
      </w:r>
      <w:r w:rsidR="004030F3" w:rsidRPr="0008559C">
        <w:rPr>
          <w:noProof/>
        </w:rPr>
        <w:fldChar w:fldCharType="end"/>
      </w:r>
    </w:p>
    <w:p w:rsidR="00FC5BF5" w:rsidRPr="0008559C" w:rsidRDefault="00FC5BF5" w:rsidP="00FC5BF5">
      <w:pPr>
        <w:rPr>
          <w:rFonts w:ascii="Times New Roman" w:hAnsi="Times New Roman"/>
        </w:rPr>
      </w:pPr>
      <w:r w:rsidRPr="0008559C">
        <w:rPr>
          <w:rFonts w:ascii="Times New Roman" w:hAnsi="Times New Roman"/>
        </w:rPr>
        <w:t>Skill Oxide IT Private Limited</w:t>
      </w:r>
      <w:r w:rsidRPr="0008559C">
        <w:rPr>
          <w:rFonts w:ascii="Times New Roman" w:hAnsi="Times New Roman"/>
        </w:rPr>
        <w:tab/>
      </w:r>
      <w:r w:rsidRPr="0008559C">
        <w:rPr>
          <w:rFonts w:ascii="Times New Roman" w:hAnsi="Times New Roman"/>
        </w:rPr>
        <w:tab/>
      </w:r>
      <w:r w:rsidRPr="0008559C">
        <w:rPr>
          <w:rFonts w:ascii="Times New Roman" w:hAnsi="Times New Roman"/>
        </w:rPr>
        <w:tab/>
      </w:r>
      <w:r w:rsidRPr="0008559C">
        <w:rPr>
          <w:rFonts w:ascii="Times New Roman" w:hAnsi="Times New Roman"/>
        </w:rPr>
        <w:tab/>
      </w:r>
      <w:r w:rsidRPr="0008559C">
        <w:rPr>
          <w:rFonts w:ascii="Times New Roman" w:hAnsi="Times New Roman"/>
        </w:rPr>
        <w:tab/>
      </w:r>
      <w:r w:rsidRPr="0008559C">
        <w:rPr>
          <w:rFonts w:ascii="Times New Roman" w:hAnsi="Times New Roman"/>
        </w:rPr>
        <w:tab/>
      </w:r>
      <w:r w:rsidRPr="0008559C">
        <w:rPr>
          <w:rFonts w:ascii="Times New Roman" w:hAnsi="Times New Roman"/>
        </w:rPr>
        <w:tab/>
      </w:r>
      <w:r w:rsidRPr="0008559C">
        <w:rPr>
          <w:rFonts w:ascii="Times New Roman" w:hAnsi="Times New Roman"/>
        </w:rPr>
        <w:tab/>
      </w:r>
    </w:p>
    <w:p w:rsidR="00FC5BF5" w:rsidRPr="0008559C" w:rsidRDefault="00FC5BF5" w:rsidP="00FC5BF5">
      <w:pPr>
        <w:rPr>
          <w:rFonts w:ascii="Times New Roman" w:hAnsi="Times New Roman"/>
        </w:rPr>
      </w:pPr>
      <w:r w:rsidRPr="0008559C">
        <w:rPr>
          <w:rFonts w:ascii="Times New Roman" w:hAnsi="Times New Roman"/>
        </w:rPr>
        <w:t>A-100, Alpha-1</w:t>
      </w:r>
    </w:p>
    <w:p w:rsidR="00FC5BF5" w:rsidRPr="0008559C" w:rsidRDefault="00FC5BF5" w:rsidP="00FC5BF5">
      <w:pPr>
        <w:rPr>
          <w:rFonts w:ascii="Times New Roman" w:hAnsi="Times New Roman"/>
        </w:rPr>
      </w:pPr>
      <w:r w:rsidRPr="0008559C">
        <w:rPr>
          <w:rFonts w:ascii="Times New Roman" w:hAnsi="Times New Roman"/>
        </w:rPr>
        <w:t>Greater NOIDA-201310</w:t>
      </w:r>
    </w:p>
    <w:p w:rsidR="00FC5BF5" w:rsidRPr="0008559C" w:rsidRDefault="00FC5BF5" w:rsidP="00FC5BF5">
      <w:pPr>
        <w:rPr>
          <w:rFonts w:ascii="Times New Roman" w:hAnsi="Times New Roman"/>
        </w:rPr>
      </w:pPr>
    </w:p>
    <w:p w:rsidR="00FC5BF5" w:rsidRPr="0008559C" w:rsidRDefault="00FC5BF5" w:rsidP="00FC5BF5">
      <w:pPr>
        <w:rPr>
          <w:rFonts w:ascii="Times New Roman" w:hAnsi="Times New Roman"/>
        </w:rPr>
      </w:pPr>
      <w:r w:rsidRPr="0008559C">
        <w:rPr>
          <w:rFonts w:ascii="Times New Roman" w:hAnsi="Times New Roman"/>
        </w:rPr>
        <w:t>Email: support@skilloxide.com</w:t>
      </w:r>
    </w:p>
    <w:p w:rsidR="00FC5BF5" w:rsidRPr="0008559C" w:rsidRDefault="00FC5BF5" w:rsidP="00FC5BF5">
      <w:pPr>
        <w:rPr>
          <w:rFonts w:ascii="Times New Roman" w:hAnsi="Times New Roman"/>
        </w:rPr>
      </w:pPr>
      <w:r w:rsidRPr="0008559C">
        <w:rPr>
          <w:rFonts w:ascii="Times New Roman" w:hAnsi="Times New Roman"/>
        </w:rPr>
        <w:t>Phone: (0120) 4520612</w:t>
      </w:r>
    </w:p>
    <w:p w:rsidR="00FC5BF5" w:rsidRPr="0008559C" w:rsidRDefault="00FC5BF5" w:rsidP="00FC5BF5">
      <w:pPr>
        <w:rPr>
          <w:rFonts w:ascii="Times New Roman" w:hAnsi="Times New Roman"/>
        </w:rPr>
      </w:pPr>
    </w:p>
    <w:p w:rsidR="00FC5BF5" w:rsidRPr="0008559C" w:rsidRDefault="00FC5BF5" w:rsidP="00FC5BF5">
      <w:pPr>
        <w:rPr>
          <w:rFonts w:ascii="Times New Roman" w:hAnsi="Times New Roman"/>
        </w:rPr>
      </w:pPr>
    </w:p>
    <w:p w:rsidR="00FC5BF5" w:rsidRPr="0008559C" w:rsidRDefault="00FC5BF5" w:rsidP="00FC5BF5">
      <w:pPr>
        <w:rPr>
          <w:rFonts w:ascii="Times New Roman" w:hAnsi="Times New Roman"/>
          <w:sz w:val="24"/>
        </w:rPr>
      </w:pPr>
      <w:r w:rsidRPr="0008559C">
        <w:rPr>
          <w:rFonts w:ascii="Times New Roman" w:hAnsi="Times New Roman"/>
          <w:sz w:val="24"/>
        </w:rPr>
        <w:t xml:space="preserve">Received with thanks from </w:t>
      </w:r>
      <w:r w:rsidRPr="0008559C">
        <w:rPr>
          <w:rFonts w:ascii="Times New Roman" w:hAnsi="Times New Roman"/>
          <w:b/>
          <w:sz w:val="24"/>
        </w:rPr>
        <w:fldChar w:fldCharType="begin"/>
      </w:r>
      <w:r w:rsidRPr="0008559C">
        <w:rPr>
          <w:rFonts w:ascii="Times New Roman" w:hAnsi="Times New Roman"/>
          <w:b/>
          <w:sz w:val="24"/>
        </w:rPr>
        <w:instrText xml:space="preserve"> MERGEFIELD  Client_Name \* Caps  \* MERGEFORMAT </w:instrText>
      </w:r>
      <w:r w:rsidRPr="0008559C">
        <w:rPr>
          <w:rFonts w:ascii="Times New Roman" w:hAnsi="Times New Roman"/>
          <w:b/>
          <w:sz w:val="24"/>
        </w:rPr>
        <w:fldChar w:fldCharType="separate"/>
      </w:r>
      <w:r w:rsidRPr="0008559C">
        <w:rPr>
          <w:rFonts w:ascii="Times New Roman" w:hAnsi="Times New Roman"/>
          <w:b/>
          <w:noProof/>
          <w:sz w:val="24"/>
        </w:rPr>
        <w:t>«Client_Name»</w:t>
      </w:r>
      <w:r w:rsidRPr="0008559C">
        <w:rPr>
          <w:rFonts w:ascii="Times New Roman" w:hAnsi="Times New Roman"/>
          <w:b/>
          <w:sz w:val="24"/>
        </w:rPr>
        <w:fldChar w:fldCharType="end"/>
      </w:r>
      <w:r w:rsidRPr="0008559C">
        <w:rPr>
          <w:rFonts w:ascii="Times New Roman" w:hAnsi="Times New Roman"/>
          <w:sz w:val="24"/>
        </w:rPr>
        <w:t xml:space="preserve"> Rupees </w:t>
      </w:r>
      <w:r w:rsidRPr="0008559C">
        <w:rPr>
          <w:rFonts w:ascii="Times New Roman" w:hAnsi="Times New Roman"/>
          <w:b/>
          <w:sz w:val="24"/>
        </w:rPr>
        <w:fldChar w:fldCharType="begin"/>
      </w:r>
      <w:r w:rsidRPr="0008559C">
        <w:rPr>
          <w:rFonts w:ascii="Times New Roman" w:hAnsi="Times New Roman"/>
          <w:b/>
          <w:sz w:val="24"/>
        </w:rPr>
        <w:instrText xml:space="preserve"> MERGEFIELD  Amount_in_words \* FirstCap  \* MERGEFORMAT </w:instrText>
      </w:r>
      <w:r w:rsidRPr="0008559C">
        <w:rPr>
          <w:rFonts w:ascii="Times New Roman" w:hAnsi="Times New Roman"/>
          <w:b/>
          <w:sz w:val="24"/>
        </w:rPr>
        <w:fldChar w:fldCharType="separate"/>
      </w:r>
      <w:r w:rsidRPr="0008559C">
        <w:rPr>
          <w:rFonts w:ascii="Times New Roman" w:hAnsi="Times New Roman"/>
          <w:b/>
          <w:noProof/>
          <w:sz w:val="24"/>
        </w:rPr>
        <w:t>«Amount_in_words»</w:t>
      </w:r>
      <w:r w:rsidRPr="0008559C">
        <w:rPr>
          <w:rFonts w:ascii="Times New Roman" w:hAnsi="Times New Roman"/>
          <w:b/>
          <w:sz w:val="24"/>
        </w:rPr>
        <w:fldChar w:fldCharType="end"/>
      </w:r>
      <w:r w:rsidRPr="0008559C">
        <w:rPr>
          <w:rFonts w:ascii="Times New Roman" w:hAnsi="Times New Roman"/>
          <w:sz w:val="24"/>
        </w:rPr>
        <w:t xml:space="preserve"> through </w:t>
      </w:r>
      <w:r w:rsidRPr="0008559C">
        <w:rPr>
          <w:rFonts w:ascii="Times New Roman" w:hAnsi="Times New Roman"/>
          <w:b/>
          <w:sz w:val="24"/>
        </w:rPr>
        <w:fldChar w:fldCharType="begin"/>
      </w:r>
      <w:r w:rsidRPr="0008559C">
        <w:rPr>
          <w:rFonts w:ascii="Times New Roman" w:hAnsi="Times New Roman"/>
          <w:b/>
          <w:sz w:val="24"/>
        </w:rPr>
        <w:instrText xml:space="preserve"> MERGEFIELD  payment_mode \* FirstCap  \* MERGEFORMAT </w:instrText>
      </w:r>
      <w:r w:rsidRPr="0008559C">
        <w:rPr>
          <w:rFonts w:ascii="Times New Roman" w:hAnsi="Times New Roman"/>
          <w:b/>
          <w:sz w:val="24"/>
        </w:rPr>
        <w:fldChar w:fldCharType="separate"/>
      </w:r>
      <w:r w:rsidRPr="0008559C">
        <w:rPr>
          <w:rFonts w:ascii="Times New Roman" w:hAnsi="Times New Roman"/>
          <w:b/>
          <w:noProof/>
          <w:sz w:val="24"/>
        </w:rPr>
        <w:t>«Payment_mode»</w:t>
      </w:r>
      <w:r w:rsidRPr="0008559C">
        <w:rPr>
          <w:rFonts w:ascii="Times New Roman" w:hAnsi="Times New Roman"/>
          <w:b/>
          <w:sz w:val="24"/>
        </w:rPr>
        <w:fldChar w:fldCharType="end"/>
      </w:r>
      <w:r w:rsidRPr="0008559C">
        <w:rPr>
          <w:rFonts w:ascii="Times New Roman" w:hAnsi="Times New Roman"/>
          <w:sz w:val="24"/>
        </w:rPr>
        <w:t xml:space="preserve"> for</w:t>
      </w:r>
      <w:r w:rsidRPr="0008559C">
        <w:rPr>
          <w:rFonts w:ascii="Times New Roman" w:hAnsi="Times New Roman"/>
          <w:b/>
          <w:sz w:val="24"/>
        </w:rPr>
        <w:t xml:space="preserve"> </w:t>
      </w:r>
      <w:r w:rsidRPr="0008559C">
        <w:rPr>
          <w:rFonts w:ascii="Times New Roman" w:hAnsi="Times New Roman"/>
          <w:b/>
          <w:sz w:val="24"/>
        </w:rPr>
        <w:fldChar w:fldCharType="begin"/>
      </w:r>
      <w:r w:rsidRPr="0008559C">
        <w:rPr>
          <w:rFonts w:ascii="Times New Roman" w:hAnsi="Times New Roman"/>
          <w:b/>
          <w:sz w:val="24"/>
        </w:rPr>
        <w:instrText xml:space="preserve"> MERGEFIELD  Course \* Caps  \* MERGEFORMAT </w:instrText>
      </w:r>
      <w:r w:rsidRPr="0008559C">
        <w:rPr>
          <w:rFonts w:ascii="Times New Roman" w:hAnsi="Times New Roman"/>
          <w:b/>
          <w:sz w:val="24"/>
        </w:rPr>
        <w:fldChar w:fldCharType="separate"/>
      </w:r>
      <w:r w:rsidRPr="0008559C">
        <w:rPr>
          <w:rFonts w:ascii="Times New Roman" w:hAnsi="Times New Roman"/>
          <w:b/>
          <w:noProof/>
          <w:sz w:val="24"/>
        </w:rPr>
        <w:t>«Course»</w:t>
      </w:r>
      <w:r w:rsidRPr="0008559C">
        <w:rPr>
          <w:rFonts w:ascii="Times New Roman" w:hAnsi="Times New Roman"/>
          <w:b/>
          <w:sz w:val="24"/>
        </w:rPr>
        <w:fldChar w:fldCharType="end"/>
      </w:r>
    </w:p>
    <w:p w:rsidR="00FC5BF5" w:rsidRPr="0008559C" w:rsidRDefault="00FC5BF5" w:rsidP="00FC5BF5">
      <w:pPr>
        <w:rPr>
          <w:rFonts w:ascii="Times New Roman" w:hAnsi="Times New Roman"/>
          <w:sz w:val="24"/>
        </w:rPr>
      </w:pPr>
    </w:p>
    <w:p w:rsidR="00FC5BF5" w:rsidRPr="0008559C" w:rsidRDefault="00FC5BF5" w:rsidP="00FC5BF5">
      <w:pPr>
        <w:rPr>
          <w:rFonts w:ascii="Times New Roman" w:hAnsi="Times New Roman"/>
          <w:sz w:val="24"/>
        </w:rPr>
      </w:pPr>
      <w:r w:rsidRPr="0008559C">
        <w:rPr>
          <w:rFonts w:ascii="Times New Roman" w:hAnsi="Times New Roman"/>
          <w:sz w:val="24"/>
        </w:rPr>
        <w:t xml:space="preserve">Dated:  </w:t>
      </w:r>
      <w:r w:rsidRPr="0008559C">
        <w:rPr>
          <w:rFonts w:ascii="Times New Roman" w:hAnsi="Times New Roman"/>
          <w:b/>
          <w:sz w:val="24"/>
        </w:rPr>
        <w:fldChar w:fldCharType="begin"/>
      </w:r>
      <w:r w:rsidRPr="0008559C">
        <w:rPr>
          <w:rFonts w:ascii="Times New Roman" w:hAnsi="Times New Roman"/>
          <w:b/>
          <w:sz w:val="24"/>
        </w:rPr>
        <w:instrText xml:space="preserve"> MERGEFIELD  date  \* MERGEFORMAT </w:instrText>
      </w:r>
      <w:r w:rsidRPr="0008559C">
        <w:rPr>
          <w:rFonts w:ascii="Times New Roman" w:hAnsi="Times New Roman"/>
          <w:b/>
          <w:sz w:val="24"/>
        </w:rPr>
        <w:fldChar w:fldCharType="separate"/>
      </w:r>
      <w:r w:rsidRPr="0008559C">
        <w:rPr>
          <w:rFonts w:ascii="Times New Roman" w:hAnsi="Times New Roman"/>
          <w:b/>
          <w:noProof/>
          <w:sz w:val="24"/>
        </w:rPr>
        <w:t>«date»</w:t>
      </w:r>
      <w:r w:rsidRPr="0008559C">
        <w:rPr>
          <w:rFonts w:ascii="Times New Roman" w:hAnsi="Times New Roman"/>
          <w:b/>
          <w:sz w:val="24"/>
        </w:rPr>
        <w:fldChar w:fldCharType="end"/>
      </w:r>
      <w:r w:rsidRPr="0008559C">
        <w:rPr>
          <w:rFonts w:ascii="Times New Roman" w:hAnsi="Times New Roman"/>
          <w:sz w:val="24"/>
        </w:rPr>
        <w:t xml:space="preserve"> </w:t>
      </w:r>
    </w:p>
    <w:p w:rsidR="00FC5BF5" w:rsidRPr="0008559C" w:rsidRDefault="00FC5BF5" w:rsidP="00FC5BF5">
      <w:pPr>
        <w:rPr>
          <w:rFonts w:ascii="Times New Roman" w:hAnsi="Times New Roman"/>
        </w:rPr>
      </w:pPr>
    </w:p>
    <w:p w:rsidR="00FC5BF5" w:rsidRPr="0008559C" w:rsidRDefault="00FC5BF5" w:rsidP="00FC5BF5"/>
    <w:p w:rsidR="00FC5BF5" w:rsidRPr="0008559C" w:rsidRDefault="008F70A2" w:rsidP="00FC5BF5">
      <w:r w:rsidRPr="0008559C">
        <w:t xml:space="preserve">Amount (in figures) :  </w:t>
      </w:r>
      <w:r w:rsidR="00FC5BF5" w:rsidRPr="0008559C">
        <w:t xml:space="preserve">₹ </w:t>
      </w:r>
      <w:r w:rsidR="004030F3" w:rsidRPr="0008559C">
        <w:fldChar w:fldCharType="begin"/>
      </w:r>
      <w:r w:rsidR="004030F3" w:rsidRPr="0008559C">
        <w:instrText xml:space="preserve"> MERGEFIELD  Amount  \* MERGEFORMAT </w:instrText>
      </w:r>
      <w:r w:rsidR="004030F3" w:rsidRPr="0008559C">
        <w:fldChar w:fldCharType="separate"/>
      </w:r>
      <w:r w:rsidR="00FC5BF5" w:rsidRPr="0008559C">
        <w:rPr>
          <w:noProof/>
        </w:rPr>
        <w:t>«Amount»</w:t>
      </w:r>
      <w:r w:rsidR="004030F3" w:rsidRPr="0008559C">
        <w:rPr>
          <w:noProof/>
        </w:rPr>
        <w:fldChar w:fldCharType="end"/>
      </w:r>
      <w:r w:rsidR="00FC5BF5" w:rsidRPr="0008559C">
        <w:t xml:space="preserve"> </w:t>
      </w:r>
      <w:r w:rsidR="00FC5BF5" w:rsidRPr="0008559C">
        <w:tab/>
      </w:r>
      <w:r w:rsidR="00FC5BF5" w:rsidRPr="0008559C">
        <w:tab/>
      </w:r>
      <w:r w:rsidR="00FC5BF5" w:rsidRPr="0008559C">
        <w:tab/>
      </w:r>
      <w:r w:rsidR="00FC5BF5" w:rsidRPr="0008559C">
        <w:tab/>
      </w:r>
      <w:r w:rsidR="00FC5BF5" w:rsidRPr="0008559C">
        <w:tab/>
      </w:r>
      <w:r w:rsidR="00FC5BF5" w:rsidRPr="0008559C">
        <w:tab/>
      </w:r>
      <w:r w:rsidR="00FC5BF5" w:rsidRPr="0008559C">
        <w:tab/>
      </w:r>
      <w:r w:rsidR="00FC5BF5" w:rsidRPr="0008559C">
        <w:tab/>
      </w:r>
      <w:r w:rsidR="00FC5BF5" w:rsidRPr="0008559C">
        <w:tab/>
      </w:r>
      <w:r w:rsidR="00FC5BF5" w:rsidRPr="0008559C">
        <w:tab/>
      </w:r>
    </w:p>
    <w:p w:rsidR="00FC5BF5" w:rsidRPr="0008559C" w:rsidRDefault="00FC5BF5" w:rsidP="00FC5BF5"/>
    <w:p w:rsidR="00FC5BF5" w:rsidRPr="0008559C" w:rsidRDefault="00FC5BF5" w:rsidP="00FC5BF5"/>
    <w:p w:rsidR="00FC5BF5" w:rsidRPr="0008559C" w:rsidRDefault="00FC5BF5" w:rsidP="00FC5BF5"/>
    <w:p w:rsidR="00FC5BF5" w:rsidRPr="0008559C" w:rsidRDefault="00FC5BF5" w:rsidP="00FC5BF5"/>
    <w:p w:rsidR="00FC5BF5" w:rsidRPr="0008559C" w:rsidRDefault="00FC5BF5" w:rsidP="00FC5BF5">
      <w:pPr>
        <w:rPr>
          <w:rFonts w:ascii="Times New Roman" w:hAnsi="Times New Roman"/>
          <w:b/>
        </w:rPr>
      </w:pPr>
      <w:r w:rsidRPr="0008559C">
        <w:rPr>
          <w:rFonts w:ascii="Times New Roman" w:hAnsi="Times New Roman"/>
          <w:b/>
        </w:rPr>
        <w:t>Signature</w:t>
      </w:r>
    </w:p>
    <w:p w:rsidR="005A5723" w:rsidRPr="0008559C" w:rsidRDefault="005A5723" w:rsidP="00870399">
      <w:pPr>
        <w:rPr>
          <w:rFonts w:ascii="Times New Roman" w:hAnsi="Times New Roman"/>
          <w:b/>
        </w:rPr>
      </w:pPr>
    </w:p>
    <w:sectPr w:rsidR="005A5723" w:rsidRPr="0008559C" w:rsidSect="00672679">
      <w:pgSz w:w="12240" w:h="15840"/>
      <w:pgMar w:top="5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0F3" w:rsidRDefault="004030F3" w:rsidP="00450C0A">
      <w:pPr>
        <w:spacing w:line="240" w:lineRule="auto"/>
      </w:pPr>
      <w:r>
        <w:separator/>
      </w:r>
    </w:p>
  </w:endnote>
  <w:endnote w:type="continuationSeparator" w:id="0">
    <w:p w:rsidR="004030F3" w:rsidRDefault="004030F3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0F3" w:rsidRDefault="004030F3" w:rsidP="00450C0A">
      <w:pPr>
        <w:spacing w:line="240" w:lineRule="auto"/>
      </w:pPr>
      <w:r>
        <w:separator/>
      </w:r>
    </w:p>
  </w:footnote>
  <w:footnote w:type="continuationSeparator" w:id="0">
    <w:p w:rsidR="004030F3" w:rsidRDefault="004030F3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32"/>
    <w:rsid w:val="000138E1"/>
    <w:rsid w:val="000247A3"/>
    <w:rsid w:val="000249F8"/>
    <w:rsid w:val="00065BB9"/>
    <w:rsid w:val="0008559C"/>
    <w:rsid w:val="00090038"/>
    <w:rsid w:val="000F48FF"/>
    <w:rsid w:val="00187DA3"/>
    <w:rsid w:val="001D69CF"/>
    <w:rsid w:val="001E3C2E"/>
    <w:rsid w:val="0021009B"/>
    <w:rsid w:val="0028500B"/>
    <w:rsid w:val="002A5AC8"/>
    <w:rsid w:val="002E09CB"/>
    <w:rsid w:val="00341D54"/>
    <w:rsid w:val="003473E2"/>
    <w:rsid w:val="003F03CA"/>
    <w:rsid w:val="004030F3"/>
    <w:rsid w:val="00413490"/>
    <w:rsid w:val="00450C0A"/>
    <w:rsid w:val="0046047E"/>
    <w:rsid w:val="0047011B"/>
    <w:rsid w:val="00473FA7"/>
    <w:rsid w:val="004B0072"/>
    <w:rsid w:val="005404D4"/>
    <w:rsid w:val="00541B24"/>
    <w:rsid w:val="00580BA0"/>
    <w:rsid w:val="005A5723"/>
    <w:rsid w:val="005A6D66"/>
    <w:rsid w:val="005D484B"/>
    <w:rsid w:val="00613E93"/>
    <w:rsid w:val="00640AAC"/>
    <w:rsid w:val="006666C2"/>
    <w:rsid w:val="00667BFD"/>
    <w:rsid w:val="00672679"/>
    <w:rsid w:val="00695CEF"/>
    <w:rsid w:val="006A048E"/>
    <w:rsid w:val="006B1C5D"/>
    <w:rsid w:val="00736971"/>
    <w:rsid w:val="007375B8"/>
    <w:rsid w:val="00737635"/>
    <w:rsid w:val="00780FDB"/>
    <w:rsid w:val="0078214D"/>
    <w:rsid w:val="007D140C"/>
    <w:rsid w:val="007F3D8D"/>
    <w:rsid w:val="008165AE"/>
    <w:rsid w:val="008235C2"/>
    <w:rsid w:val="00840CF9"/>
    <w:rsid w:val="00870399"/>
    <w:rsid w:val="00873336"/>
    <w:rsid w:val="008C1DFD"/>
    <w:rsid w:val="008F70A2"/>
    <w:rsid w:val="0093148F"/>
    <w:rsid w:val="0093568C"/>
    <w:rsid w:val="009436C3"/>
    <w:rsid w:val="00996DC9"/>
    <w:rsid w:val="009E7DE0"/>
    <w:rsid w:val="00A418FA"/>
    <w:rsid w:val="00A457F0"/>
    <w:rsid w:val="00A67B29"/>
    <w:rsid w:val="00AB03C9"/>
    <w:rsid w:val="00AF7EDF"/>
    <w:rsid w:val="00B02232"/>
    <w:rsid w:val="00B33385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D7A44"/>
    <w:rsid w:val="00C259F2"/>
    <w:rsid w:val="00C60CDF"/>
    <w:rsid w:val="00CB3EAA"/>
    <w:rsid w:val="00CB5D4F"/>
    <w:rsid w:val="00CC3C86"/>
    <w:rsid w:val="00CF76BE"/>
    <w:rsid w:val="00D0610E"/>
    <w:rsid w:val="00D37BB6"/>
    <w:rsid w:val="00D4146A"/>
    <w:rsid w:val="00D45E69"/>
    <w:rsid w:val="00D46279"/>
    <w:rsid w:val="00D60631"/>
    <w:rsid w:val="00D76A11"/>
    <w:rsid w:val="00D81510"/>
    <w:rsid w:val="00DA424B"/>
    <w:rsid w:val="00E154CC"/>
    <w:rsid w:val="00E6107D"/>
    <w:rsid w:val="00E862B0"/>
    <w:rsid w:val="00EE620C"/>
    <w:rsid w:val="00F47526"/>
    <w:rsid w:val="00F52042"/>
    <w:rsid w:val="00FB0E90"/>
    <w:rsid w:val="00FB1848"/>
    <w:rsid w:val="00FC5BF5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97F1B4-E80D-436E-9945-68A81A80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532"/>
  </w:style>
  <w:style w:type="paragraph" w:styleId="Heading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Heading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A457F0"/>
    <w:rPr>
      <w:b/>
      <w:sz w:val="24"/>
    </w:rPr>
  </w:style>
  <w:style w:type="paragraph" w:customStyle="1" w:styleId="Columnheading">
    <w:name w:val="Column heading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RightAligned">
    <w:name w:val="Right Aligned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Amount">
    <w:name w:val="Amount"/>
    <w:basedOn w:val="Normal"/>
    <w:qFormat/>
    <w:rsid w:val="00D81510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532"/>
  </w:style>
  <w:style w:type="paragraph" w:styleId="Footer">
    <w:name w:val="footer"/>
    <w:basedOn w:val="Normal"/>
    <w:link w:val="Foot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532"/>
  </w:style>
  <w:style w:type="table" w:styleId="TableGrid">
    <w:name w:val="Table Grid"/>
    <w:basedOn w:val="TableNormal"/>
    <w:rsid w:val="00065B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unhideWhenUsed/>
    <w:rsid w:val="00065BB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customStyle="1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ervices%20invoice%20with%20hours%20and%20r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55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Skill Oxide IT Private Limited</dc:subject>
  <dc:creator>lenovo</dc:creator>
  <cp:lastModifiedBy>Ishika Goyal</cp:lastModifiedBy>
  <cp:revision>11</cp:revision>
  <cp:lastPrinted>2004-04-13T21:11:00Z</cp:lastPrinted>
  <dcterms:created xsi:type="dcterms:W3CDTF">2019-05-28T09:48:00Z</dcterms:created>
  <dcterms:modified xsi:type="dcterms:W3CDTF">2019-06-07T05:08:00Z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